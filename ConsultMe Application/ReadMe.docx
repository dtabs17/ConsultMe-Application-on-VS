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700F" w14:textId="43EC5556" w:rsidR="00E963C6" w:rsidRPr="00E963C6" w:rsidRDefault="00E963C6" w:rsidP="00E963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E96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ConsultMe</w:t>
      </w:r>
      <w:proofErr w:type="spellEnd"/>
      <w:r w:rsidRPr="00E96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- Consultation Management System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- ReadMe</w:t>
      </w:r>
    </w:p>
    <w:p w14:paraId="463FA9BE" w14:textId="77777777" w:rsidR="00E963C6" w:rsidRPr="00E963C6" w:rsidRDefault="00E963C6" w:rsidP="00E96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Introduction</w:t>
      </w:r>
    </w:p>
    <w:p w14:paraId="135FC401" w14:textId="77777777" w:rsidR="00E963C6" w:rsidRPr="00E963C6" w:rsidRDefault="00E963C6" w:rsidP="00E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Welcome to </w:t>
      </w:r>
      <w:proofErr w:type="spellStart"/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ConsultMe</w:t>
      </w:r>
      <w:proofErr w:type="spellEnd"/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, a simple and efficient consultation management system. This application allows users to manage and view various types of consultations, including in-person and digital consultations (video and phone). Below you will find instructions on how to set up, use, and navigate the system.</w:t>
      </w:r>
    </w:p>
    <w:p w14:paraId="5BEF1601" w14:textId="77777777" w:rsidR="00E963C6" w:rsidRPr="00E963C6" w:rsidRDefault="00E963C6" w:rsidP="00E96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Features</w:t>
      </w:r>
    </w:p>
    <w:p w14:paraId="7E2C14AD" w14:textId="77777777" w:rsidR="00E963C6" w:rsidRPr="00E963C6" w:rsidRDefault="00E963C6" w:rsidP="00E96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 Up Data</w:t>
      </w: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: Initialize the system with sample consultation data.</w:t>
      </w:r>
    </w:p>
    <w:p w14:paraId="7C223BC3" w14:textId="77777777" w:rsidR="00E963C6" w:rsidRPr="00E963C6" w:rsidRDefault="00E963C6" w:rsidP="00E96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Display List of Consultation Details</w:t>
      </w: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: View detailed information about all stored consultations.</w:t>
      </w:r>
    </w:p>
    <w:p w14:paraId="0A108EE6" w14:textId="22AD8C4B" w:rsidR="00E963C6" w:rsidRDefault="00E963C6" w:rsidP="00E96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Digital vs. In-Person Comparison</w:t>
      </w: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Compare total fees for digital and in-person consultations.</w:t>
      </w:r>
    </w:p>
    <w:p w14:paraId="05C1D796" w14:textId="0AE28417" w:rsidR="00E963C6" w:rsidRPr="00E963C6" w:rsidRDefault="00E963C6" w:rsidP="00E96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Style w:val="Strong"/>
        </w:rPr>
        <w:t>Display Consultations for the Next 7 Days</w:t>
      </w:r>
      <w:r>
        <w:t>: View upcoming consultations within the next week. (Feature to be implemented)</w:t>
      </w:r>
      <w:r>
        <w:t>.</w:t>
      </w:r>
    </w:p>
    <w:p w14:paraId="6847ED06" w14:textId="77777777" w:rsidR="00E963C6" w:rsidRPr="00E963C6" w:rsidRDefault="00E963C6" w:rsidP="00E96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Usage</w:t>
      </w:r>
    </w:p>
    <w:p w14:paraId="2A5CE78E" w14:textId="77777777" w:rsidR="00E963C6" w:rsidRPr="00E963C6" w:rsidRDefault="00E963C6" w:rsidP="00E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Upon running the application, you will be presented with a menu. Follow the prompts to navigate through the system.</w:t>
      </w:r>
    </w:p>
    <w:p w14:paraId="492C0D66" w14:textId="77777777" w:rsidR="00E963C6" w:rsidRPr="00E963C6" w:rsidRDefault="00E963C6" w:rsidP="00E96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Main Menu Options</w:t>
      </w:r>
    </w:p>
    <w:p w14:paraId="3A0AE197" w14:textId="77777777" w:rsidR="00E963C6" w:rsidRPr="00E963C6" w:rsidRDefault="00E963C6" w:rsidP="00E96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 up data</w:t>
      </w:r>
    </w:p>
    <w:p w14:paraId="4E7D2809" w14:textId="77777777" w:rsidR="00E963C6" w:rsidRPr="00E963C6" w:rsidRDefault="00E963C6" w:rsidP="00E963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Initializes the system with sample consultation data.</w:t>
      </w:r>
    </w:p>
    <w:p w14:paraId="3275B45E" w14:textId="77777777" w:rsidR="00E963C6" w:rsidRPr="00E963C6" w:rsidRDefault="00E963C6" w:rsidP="00E96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Display list of consultation details</w:t>
      </w:r>
    </w:p>
    <w:p w14:paraId="68953E7B" w14:textId="77777777" w:rsidR="00E963C6" w:rsidRPr="00E963C6" w:rsidRDefault="00E963C6" w:rsidP="00E963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Displays detailed information for all consultations.</w:t>
      </w:r>
    </w:p>
    <w:p w14:paraId="408AE7B3" w14:textId="77777777" w:rsidR="00E963C6" w:rsidRPr="00E963C6" w:rsidRDefault="00E963C6" w:rsidP="00E96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Digital Vs In-person</w:t>
      </w:r>
    </w:p>
    <w:p w14:paraId="2BE790E6" w14:textId="77777777" w:rsidR="00E963C6" w:rsidRPr="00E963C6" w:rsidRDefault="00E963C6" w:rsidP="00E963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Compares and displays the total fees for digital and in-person consultations.</w:t>
      </w:r>
    </w:p>
    <w:p w14:paraId="6DAE9D58" w14:textId="77777777" w:rsidR="00E963C6" w:rsidRPr="00E963C6" w:rsidRDefault="00E963C6" w:rsidP="00E96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Display consultations for the next 7 days</w:t>
      </w:r>
    </w:p>
    <w:p w14:paraId="5ED73858" w14:textId="77777777" w:rsidR="00E963C6" w:rsidRPr="00E963C6" w:rsidRDefault="00E963C6" w:rsidP="00E963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(Planned) Displays consultations scheduled for the upcoming week.</w:t>
      </w:r>
    </w:p>
    <w:p w14:paraId="01998015" w14:textId="77777777" w:rsidR="00E963C6" w:rsidRPr="00E963C6" w:rsidRDefault="00E963C6" w:rsidP="00E96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Exit</w:t>
      </w:r>
    </w:p>
    <w:p w14:paraId="78D35F9F" w14:textId="77777777" w:rsidR="00E963C6" w:rsidRPr="00E963C6" w:rsidRDefault="00E963C6" w:rsidP="00E963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Exits</w:t>
      </w:r>
      <w:proofErr w:type="gramEnd"/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application.</w:t>
      </w:r>
    </w:p>
    <w:p w14:paraId="6008473B" w14:textId="77777777" w:rsidR="00E963C6" w:rsidRPr="00E963C6" w:rsidRDefault="00E963C6" w:rsidP="00E96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Sample Data Setup</w:t>
      </w:r>
    </w:p>
    <w:p w14:paraId="38A17A2D" w14:textId="77777777" w:rsidR="00E963C6" w:rsidRPr="00E963C6" w:rsidRDefault="00E963C6" w:rsidP="00E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In the "Set up data" option, the system initializes with the following sample consultations:</w:t>
      </w:r>
    </w:p>
    <w:p w14:paraId="25D8DEB9" w14:textId="77777777" w:rsidR="00E963C6" w:rsidRPr="00E963C6" w:rsidRDefault="00E963C6" w:rsidP="00E96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In-Person Consultations</w:t>
      </w:r>
    </w:p>
    <w:p w14:paraId="0BE538E6" w14:textId="77777777" w:rsidR="00E963C6" w:rsidRPr="00E963C6" w:rsidRDefault="00E963C6" w:rsidP="00E963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SparkleTech</w:t>
      </w:r>
      <w:proofErr w:type="spellEnd"/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Headquarters, Limerick</w:t>
      </w:r>
    </w:p>
    <w:p w14:paraId="73C49349" w14:textId="77777777" w:rsidR="00E963C6" w:rsidRPr="00E963C6" w:rsidRDefault="00E963C6" w:rsidP="00E963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Consultants: Max, Philip, Connor</w:t>
      </w:r>
    </w:p>
    <w:p w14:paraId="57535F83" w14:textId="77777777" w:rsidR="00E963C6" w:rsidRPr="00E963C6" w:rsidRDefault="00E963C6" w:rsidP="00E96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Video Consultations</w:t>
      </w:r>
    </w:p>
    <w:p w14:paraId="34841881" w14:textId="77777777" w:rsidR="00E963C6" w:rsidRPr="00E963C6" w:rsidRDefault="00E963C6" w:rsidP="00E963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Platform: YouTube</w:t>
      </w:r>
    </w:p>
    <w:p w14:paraId="4AACE6A1" w14:textId="77777777" w:rsidR="00E963C6" w:rsidRPr="00E963C6" w:rsidRDefault="00E963C6" w:rsidP="00E963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Consultants: Anna, Justas, Adam</w:t>
      </w:r>
    </w:p>
    <w:p w14:paraId="66187931" w14:textId="77777777" w:rsidR="00E963C6" w:rsidRPr="00E963C6" w:rsidRDefault="00E963C6" w:rsidP="00E96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Phone Consultations</w:t>
      </w:r>
    </w:p>
    <w:p w14:paraId="53EE2A4F" w14:textId="77777777" w:rsidR="00E963C6" w:rsidRPr="00E963C6" w:rsidRDefault="00E963C6" w:rsidP="00E963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Caller IDs: 1111, 1112, 1113</w:t>
      </w:r>
    </w:p>
    <w:p w14:paraId="72DA0CE9" w14:textId="77777777" w:rsidR="00E963C6" w:rsidRPr="00E963C6" w:rsidRDefault="00E963C6" w:rsidP="00E963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963C6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Consultants: Anna, Justas, Adam</w:t>
      </w:r>
    </w:p>
    <w:p w14:paraId="554279A5" w14:textId="77777777" w:rsidR="00E963C6" w:rsidRPr="00E963C6" w:rsidRDefault="00E963C6" w:rsidP="00E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sectPr w:rsidR="00E963C6" w:rsidRPr="00E963C6" w:rsidSect="00C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4504"/>
    <w:multiLevelType w:val="multilevel"/>
    <w:tmpl w:val="D08C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80825"/>
    <w:multiLevelType w:val="multilevel"/>
    <w:tmpl w:val="684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73B06"/>
    <w:multiLevelType w:val="multilevel"/>
    <w:tmpl w:val="1DFC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3670">
    <w:abstractNumId w:val="0"/>
  </w:num>
  <w:num w:numId="2" w16cid:durableId="103114619">
    <w:abstractNumId w:val="2"/>
  </w:num>
  <w:num w:numId="3" w16cid:durableId="37855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C6"/>
    <w:rsid w:val="000F6CD0"/>
    <w:rsid w:val="00160096"/>
    <w:rsid w:val="003C5C1C"/>
    <w:rsid w:val="005E3A6F"/>
    <w:rsid w:val="00965F7C"/>
    <w:rsid w:val="00C82032"/>
    <w:rsid w:val="00E9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5894"/>
  <w15:chartTrackingRefBased/>
  <w15:docId w15:val="{D363BFEB-5FFA-4FF7-A6C5-5B3822D5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6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3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6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ReadMe.dotx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Adebanwo</dc:creator>
  <cp:keywords/>
  <dc:description/>
  <cp:lastModifiedBy>David Adebanwo</cp:lastModifiedBy>
  <cp:revision>2</cp:revision>
  <dcterms:created xsi:type="dcterms:W3CDTF">2024-07-15T11:11:00Z</dcterms:created>
  <dcterms:modified xsi:type="dcterms:W3CDTF">2024-07-15T11:11:00Z</dcterms:modified>
</cp:coreProperties>
</file>